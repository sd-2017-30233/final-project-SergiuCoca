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D047E9" w:rsidRDefault="00ED03DC">
      <w:pPr>
        <w:pStyle w:val="Title"/>
        <w:jc w:val="right"/>
        <w:rPr>
          <w:rFonts w:ascii="Times New Roman" w:hAnsi="Times New Roman"/>
        </w:rPr>
      </w:pPr>
      <w:r>
        <w:t>Volleyball Manager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ED03DC">
            <w:pPr>
              <w:pStyle w:val="Tabletext"/>
            </w:pPr>
            <w:r>
              <w:t>23/03/2017</w:t>
            </w:r>
          </w:p>
        </w:tc>
        <w:tc>
          <w:tcPr>
            <w:tcW w:w="1152" w:type="dxa"/>
          </w:tcPr>
          <w:p w:rsidR="008C4393" w:rsidRPr="00D047E9" w:rsidRDefault="00ED03D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ED03DC">
            <w:pPr>
              <w:pStyle w:val="Tabletext"/>
            </w:pPr>
            <w:r>
              <w:t>Coca Sergiu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6A5E63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6A5E63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6A5E63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6A5E63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5D3AE2">
        <w:lastRenderedPageBreak/>
        <w:fldChar w:fldCharType="begin"/>
      </w:r>
      <w:r w:rsidR="005D3AE2">
        <w:instrText xml:space="preserve">title  \* Mergeformat </w:instrText>
      </w:r>
      <w:r w:rsidR="005D3AE2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5D3AE2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:rsidR="00ED03DC" w:rsidRDefault="00ED03DC" w:rsidP="00914772">
      <w:pPr>
        <w:pStyle w:val="BodyText"/>
        <w:ind w:left="0"/>
      </w:pPr>
    </w:p>
    <w:p w:rsidR="00ED03DC" w:rsidRDefault="00914772" w:rsidP="00ED03DC">
      <w:pPr>
        <w:pStyle w:val="Body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03.5pt;height:250.5pt">
            <v:imagedata r:id="rId8" o:title="useadmin"/>
          </v:shape>
        </w:pict>
      </w:r>
    </w:p>
    <w:p w:rsidR="00914772" w:rsidRDefault="00914772" w:rsidP="00ED03DC">
      <w:pPr>
        <w:pStyle w:val="BodyText"/>
      </w:pPr>
    </w:p>
    <w:p w:rsidR="00914772" w:rsidRDefault="00914772" w:rsidP="00ED03DC">
      <w:pPr>
        <w:pStyle w:val="BodyText"/>
      </w:pPr>
      <w:r>
        <w:pict>
          <v:shape id="_x0000_i1030" type="#_x0000_t75" style="width:390.75pt;height:232.5pt">
            <v:imagedata r:id="rId9" o:title="reguse"/>
          </v:shape>
        </w:pict>
      </w:r>
    </w:p>
    <w:p w:rsidR="00914772" w:rsidRDefault="00914772" w:rsidP="00ED03DC">
      <w:pPr>
        <w:pStyle w:val="BodyText"/>
      </w:pPr>
    </w:p>
    <w:p w:rsidR="00914772" w:rsidRPr="00ED03DC" w:rsidRDefault="00914772" w:rsidP="00ED03DC">
      <w:pPr>
        <w:pStyle w:val="BodyText"/>
      </w:pPr>
      <w:r>
        <w:lastRenderedPageBreak/>
        <w:pict>
          <v:shape id="_x0000_i1031" type="#_x0000_t75" style="width:359.25pt;height:196.5pt">
            <v:imagedata r:id="rId10" o:title="coachuse"/>
          </v:shape>
        </w:pict>
      </w:r>
      <w:bookmarkStart w:id="6" w:name="_GoBack"/>
      <w:bookmarkEnd w:id="6"/>
    </w:p>
    <w:sectPr w:rsidR="00914772" w:rsidRPr="00ED03DC" w:rsidSect="008C4393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AE2" w:rsidRDefault="005D3AE2">
      <w:pPr>
        <w:spacing w:line="240" w:lineRule="auto"/>
      </w:pPr>
      <w:r>
        <w:separator/>
      </w:r>
    </w:p>
  </w:endnote>
  <w:endnote w:type="continuationSeparator" w:id="0">
    <w:p w:rsidR="005D3AE2" w:rsidRDefault="005D3A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5D3AE2">
            <w:fldChar w:fldCharType="begin"/>
          </w:r>
          <w:r w:rsidR="005D3AE2">
            <w:instrText xml:space="preserve"> DOCPROPERTY "Company"  \* MERGEFORMAT </w:instrText>
          </w:r>
          <w:r w:rsidR="005D3AE2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5D3AE2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914772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914772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AE2" w:rsidRDefault="005D3AE2">
      <w:pPr>
        <w:spacing w:line="240" w:lineRule="auto"/>
      </w:pPr>
      <w:r>
        <w:separator/>
      </w:r>
    </w:p>
  </w:footnote>
  <w:footnote w:type="continuationSeparator" w:id="0">
    <w:p w:rsidR="005D3AE2" w:rsidRDefault="005D3A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Pr="00ED03DC" w:rsidRDefault="00ED03DC">
    <w:pPr>
      <w:pBdr>
        <w:bottom w:val="single" w:sz="6" w:space="1" w:color="auto"/>
      </w:pBdr>
      <w:jc w:val="right"/>
      <w:rPr>
        <w:sz w:val="36"/>
        <w:szCs w:val="36"/>
      </w:rPr>
    </w:pPr>
    <w:r w:rsidRPr="00ED03DC">
      <w:rPr>
        <w:sz w:val="36"/>
        <w:szCs w:val="36"/>
      </w:rPr>
      <w:t>Coca Sergiu</w:t>
    </w:r>
  </w:p>
  <w:p w:rsidR="0004741B" w:rsidRPr="00ED03DC" w:rsidRDefault="00ED03DC" w:rsidP="0004741B">
    <w:pPr>
      <w:pBdr>
        <w:bottom w:val="single" w:sz="6" w:space="1" w:color="auto"/>
      </w:pBdr>
      <w:jc w:val="right"/>
      <w:rPr>
        <w:rFonts w:ascii="Arial" w:hAnsi="Arial"/>
        <w:b/>
        <w:sz w:val="36"/>
        <w:szCs w:val="36"/>
      </w:rPr>
    </w:pPr>
    <w:r w:rsidRPr="00ED03DC">
      <w:rPr>
        <w:sz w:val="36"/>
        <w:szCs w:val="36"/>
      </w:rPr>
      <w:t>Group 30233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ED03DC">
          <w:r>
            <w:t>Coca Sergiu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</w:t>
          </w:r>
          <w:r w:rsidR="00ED03DC">
            <w:t>23/03/2017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2D02EB"/>
    <w:rsid w:val="0056530F"/>
    <w:rsid w:val="00570E86"/>
    <w:rsid w:val="005D3AE2"/>
    <w:rsid w:val="00664E4B"/>
    <w:rsid w:val="006A5E63"/>
    <w:rsid w:val="006C543D"/>
    <w:rsid w:val="008C4393"/>
    <w:rsid w:val="0090593F"/>
    <w:rsid w:val="00914772"/>
    <w:rsid w:val="009B0979"/>
    <w:rsid w:val="00C709E3"/>
    <w:rsid w:val="00CB6923"/>
    <w:rsid w:val="00D047E9"/>
    <w:rsid w:val="00D53F53"/>
    <w:rsid w:val="00D720D3"/>
    <w:rsid w:val="00E270FE"/>
    <w:rsid w:val="00ED03DC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0A2E0"/>
  <w15:docId w15:val="{F8859A5A-EF7F-4DFA-B47C-361C31A3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18</TotalTime>
  <Pages>5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Sergiu Coca</cp:lastModifiedBy>
  <cp:revision>8</cp:revision>
  <dcterms:created xsi:type="dcterms:W3CDTF">2010-02-24T09:14:00Z</dcterms:created>
  <dcterms:modified xsi:type="dcterms:W3CDTF">2017-05-27T11:14:00Z</dcterms:modified>
</cp:coreProperties>
</file>